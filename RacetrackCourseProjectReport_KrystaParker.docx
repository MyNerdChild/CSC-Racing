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945B" w14:textId="0A508EBB" w:rsidR="008613C9" w:rsidRDefault="00000000">
      <w:pPr>
        <w:pStyle w:val="Title"/>
      </w:pPr>
      <w:sdt>
        <w:sdtPr>
          <w:alias w:val="Title"/>
          <w:tag w:val=""/>
          <w:id w:val="726351117"/>
          <w:placeholder>
            <w:docPart w:val="B6E47FDE18AE0445A0A6094606629A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0037D">
            <w:t>Racetrack Course Project Report</w:t>
          </w:r>
        </w:sdtContent>
      </w:sdt>
    </w:p>
    <w:p w14:paraId="00C950B6" w14:textId="3E6F1CBB" w:rsidR="008613C9" w:rsidRDefault="0010037D">
      <w:pPr>
        <w:pStyle w:val="Title2"/>
      </w:pPr>
      <w:r>
        <w:t>Krysta Parker</w:t>
      </w:r>
    </w:p>
    <w:p w14:paraId="462A0E17" w14:textId="4CED36C3" w:rsidR="008613C9" w:rsidRDefault="0010037D">
      <w:pPr>
        <w:pStyle w:val="Title2"/>
      </w:pPr>
      <w:r>
        <w:t xml:space="preserve">CSC 210 </w:t>
      </w:r>
    </w:p>
    <w:p w14:paraId="07A3871F" w14:textId="1BA3B83F" w:rsidR="0010037D" w:rsidRDefault="0010037D">
      <w:pPr>
        <w:pStyle w:val="Title2"/>
      </w:pPr>
      <w:r>
        <w:t>Tidewater Community College</w:t>
      </w:r>
    </w:p>
    <w:p w14:paraId="566B5622" w14:textId="3E7B2F62" w:rsidR="008613C9" w:rsidRDefault="008613C9">
      <w:pPr>
        <w:pStyle w:val="Title"/>
      </w:pPr>
    </w:p>
    <w:p w14:paraId="6ED42A1E" w14:textId="655585F6" w:rsidR="008613C9" w:rsidRDefault="008613C9"/>
    <w:p w14:paraId="5C60C3F2" w14:textId="77777777" w:rsidR="008613C9" w:rsidRDefault="00000000">
      <w:r>
        <w:br w:type="page"/>
      </w:r>
    </w:p>
    <w:bookmarkStart w:id="0" w:name="_Toc133165317"/>
    <w:p w14:paraId="740C65F0" w14:textId="088D1FA8" w:rsidR="008613C9" w:rsidRDefault="00000000">
      <w:pPr>
        <w:pStyle w:val="SectionTitle"/>
      </w:pPr>
      <w:sdt>
        <w:sdtPr>
          <w:alias w:val="Title"/>
          <w:tag w:val=""/>
          <w:id w:val="-1756435886"/>
          <w:placeholder>
            <w:docPart w:val="F2A657E480A9B84AA804F91E02C733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0037D">
            <w:t>Racetrack Course Project Report</w:t>
          </w:r>
        </w:sdtContent>
      </w:sdt>
      <w:bookmarkEnd w:id="0"/>
    </w:p>
    <w:sdt>
      <w:sdtPr>
        <w:id w:val="-1322272011"/>
        <w:placeholder>
          <w:docPart w:val="885F2F5988C1EE48906B5CE48FA80B29"/>
        </w:placeholder>
        <w:temporary/>
        <w:showingPlcHdr/>
        <w15:appearance w15:val="hidden"/>
        <w:text/>
      </w:sdtPr>
      <w:sdtContent>
        <w:p w14:paraId="1AAFB069" w14:textId="77777777" w:rsidR="008613C9" w:rsidRDefault="00000000"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sdtContent>
    </w:sdt>
    <w:p w14:paraId="71504D85" w14:textId="3019D8F1" w:rsidR="0010037D" w:rsidRDefault="0010037D" w:rsidP="0010037D">
      <w:pPr>
        <w:ind w:left="720" w:firstLine="0"/>
        <w:rPr>
          <w:rFonts w:asciiTheme="majorHAnsi" w:eastAsiaTheme="majorEastAsia" w:hAnsiTheme="majorHAnsi" w:cstheme="majorBidi"/>
          <w:b/>
          <w:bCs/>
        </w:rPr>
      </w:pPr>
      <w:r w:rsidRPr="0010037D">
        <w:rPr>
          <w:rFonts w:asciiTheme="majorHAnsi" w:eastAsiaTheme="majorEastAsia" w:hAnsiTheme="majorHAnsi" w:cstheme="majorBidi"/>
          <w:b/>
          <w:bCs/>
        </w:rPr>
        <w:t>Abstraction</w:t>
      </w:r>
    </w:p>
    <w:p w14:paraId="08DB7E7C" w14:textId="3EF67C29" w:rsidR="0010037D" w:rsidRDefault="0010037D" w:rsidP="0010037D">
      <w:pPr>
        <w:ind w:left="720" w:firstLine="0"/>
        <w:rPr>
          <w:rFonts w:asciiTheme="majorHAnsi" w:eastAsiaTheme="majorEastAsia" w:hAnsiTheme="majorHAnsi" w:cstheme="majorBidi"/>
          <w:b/>
          <w:bCs/>
        </w:rPr>
      </w:pPr>
      <w:r w:rsidRPr="0010037D">
        <w:rPr>
          <w:rFonts w:asciiTheme="majorHAnsi" w:eastAsiaTheme="majorEastAsia" w:hAnsiTheme="majorHAnsi" w:cstheme="majorBidi"/>
          <w:b/>
          <w:bCs/>
        </w:rPr>
        <w:t>Encapsulation</w:t>
      </w:r>
    </w:p>
    <w:p w14:paraId="25118C28" w14:textId="358E5119" w:rsidR="0010037D" w:rsidRDefault="0010037D" w:rsidP="0010037D">
      <w:pPr>
        <w:ind w:left="720" w:firstLine="0"/>
        <w:rPr>
          <w:rFonts w:asciiTheme="majorHAnsi" w:eastAsiaTheme="majorEastAsia" w:hAnsiTheme="majorHAnsi" w:cstheme="majorBidi"/>
          <w:b/>
          <w:bCs/>
        </w:rPr>
      </w:pPr>
      <w:r w:rsidRPr="0010037D">
        <w:rPr>
          <w:rFonts w:asciiTheme="majorHAnsi" w:eastAsiaTheme="majorEastAsia" w:hAnsiTheme="majorHAnsi" w:cstheme="majorBidi"/>
          <w:b/>
          <w:bCs/>
        </w:rPr>
        <w:t>Polymorphism</w:t>
      </w:r>
    </w:p>
    <w:p w14:paraId="0909ECEB" w14:textId="3B2D0B7A" w:rsidR="0010037D" w:rsidRPr="0010037D" w:rsidRDefault="0010037D" w:rsidP="0010037D">
      <w:pPr>
        <w:ind w:left="720" w:firstLine="0"/>
        <w:rPr>
          <w:rFonts w:asciiTheme="majorHAnsi" w:eastAsiaTheme="majorEastAsia" w:hAnsiTheme="majorHAnsi" w:cstheme="majorBidi"/>
          <w:b/>
          <w:bCs/>
        </w:rPr>
      </w:pPr>
      <w:r w:rsidRPr="0010037D">
        <w:rPr>
          <w:rFonts w:asciiTheme="majorHAnsi" w:eastAsiaTheme="majorEastAsia" w:hAnsiTheme="majorHAnsi" w:cstheme="majorBidi"/>
          <w:b/>
          <w:bCs/>
        </w:rPr>
        <w:t>Inheritance</w:t>
      </w:r>
    </w:p>
    <w:p w14:paraId="5CD2AC2A" w14:textId="756BB3BB" w:rsidR="0010037D" w:rsidRPr="0010037D" w:rsidRDefault="0010037D" w:rsidP="0010037D">
      <w:pPr>
        <w:ind w:left="720" w:firstLine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D</w:t>
      </w:r>
      <w:r w:rsidRPr="0010037D">
        <w:rPr>
          <w:rFonts w:asciiTheme="majorHAnsi" w:eastAsiaTheme="majorEastAsia" w:hAnsiTheme="majorHAnsi" w:cstheme="majorBidi"/>
          <w:b/>
          <w:bCs/>
        </w:rPr>
        <w:t>esign flaws</w:t>
      </w:r>
    </w:p>
    <w:p w14:paraId="1923BB53" w14:textId="40373BA2" w:rsidR="0010037D" w:rsidRPr="0010037D" w:rsidRDefault="0010037D" w:rsidP="0010037D">
      <w:pPr>
        <w:ind w:left="720" w:firstLine="0"/>
        <w:rPr>
          <w:rFonts w:asciiTheme="majorHAnsi" w:eastAsiaTheme="majorEastAsia" w:hAnsiTheme="majorHAnsi" w:cstheme="majorBidi"/>
          <w:b/>
          <w:bCs/>
        </w:rPr>
      </w:pPr>
      <w:r w:rsidRPr="0010037D">
        <w:rPr>
          <w:rFonts w:asciiTheme="majorHAnsi" w:eastAsiaTheme="majorEastAsia" w:hAnsiTheme="majorHAnsi" w:cstheme="majorBidi"/>
          <w:b/>
          <w:bCs/>
        </w:rPr>
        <w:t>Testing strategies</w:t>
      </w:r>
    </w:p>
    <w:p w14:paraId="0AD6207E" w14:textId="77777777" w:rsidR="0010037D" w:rsidRPr="0010037D" w:rsidRDefault="0010037D" w:rsidP="0010037D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</w:rPr>
      </w:pPr>
      <w:r w:rsidRPr="0010037D">
        <w:rPr>
          <w:rFonts w:asciiTheme="majorHAnsi" w:eastAsiaTheme="majorEastAsia" w:hAnsiTheme="majorHAnsi" w:cstheme="majorBidi"/>
          <w:b/>
          <w:bCs/>
        </w:rPr>
        <w:t xml:space="preserve">Anything interesting you added or enjoyed during </w:t>
      </w:r>
      <w:proofErr w:type="gramStart"/>
      <w:r w:rsidRPr="0010037D">
        <w:rPr>
          <w:rFonts w:asciiTheme="majorHAnsi" w:eastAsiaTheme="majorEastAsia" w:hAnsiTheme="majorHAnsi" w:cstheme="majorBidi"/>
          <w:b/>
          <w:bCs/>
        </w:rPr>
        <w:t>development</w:t>
      </w:r>
      <w:proofErr w:type="gramEnd"/>
    </w:p>
    <w:p w14:paraId="25B0037C" w14:textId="5F8A7BBF" w:rsidR="008613C9" w:rsidRPr="0010037D" w:rsidRDefault="008613C9" w:rsidP="0010037D">
      <w:pPr>
        <w:rPr>
          <w:rFonts w:asciiTheme="majorHAnsi" w:eastAsiaTheme="majorEastAsia" w:hAnsiTheme="majorHAnsi" w:cstheme="majorBidi"/>
          <w:b/>
          <w:bCs/>
        </w:rPr>
      </w:pPr>
    </w:p>
    <w:p w14:paraId="64E457D1" w14:textId="74E91AB7" w:rsidR="008613C9" w:rsidRDefault="008613C9"/>
    <w:sectPr w:rsidR="008613C9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8BC4" w14:textId="77777777" w:rsidR="00337298" w:rsidRDefault="00337298">
      <w:pPr>
        <w:spacing w:line="240" w:lineRule="auto"/>
      </w:pPr>
      <w:r>
        <w:separator/>
      </w:r>
    </w:p>
  </w:endnote>
  <w:endnote w:type="continuationSeparator" w:id="0">
    <w:p w14:paraId="240938FC" w14:textId="77777777" w:rsidR="00337298" w:rsidRDefault="00337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E801" w14:textId="77777777" w:rsidR="00337298" w:rsidRDefault="00337298">
      <w:pPr>
        <w:spacing w:line="240" w:lineRule="auto"/>
      </w:pPr>
      <w:r>
        <w:separator/>
      </w:r>
    </w:p>
  </w:footnote>
  <w:footnote w:type="continuationSeparator" w:id="0">
    <w:p w14:paraId="1D4D91A5" w14:textId="77777777" w:rsidR="00337298" w:rsidRDefault="003372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97D3" w14:textId="5F36D10F" w:rsidR="008613C9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1C2398BC4A9D4A48ABF635813F0D99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0037D">
          <w:rPr>
            <w:rStyle w:val="Strong"/>
          </w:rPr>
          <w:t>Krysta’s Project Report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2710" w14:textId="4066035E" w:rsidR="008613C9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2CC191CB3A387343919B8EDED87A840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10037D" w:rsidRPr="0010037D">
          <w:rPr>
            <w:rStyle w:val="Strong"/>
          </w:rPr>
          <w:t>Krysta’s Project Report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63D102B"/>
    <w:multiLevelType w:val="multilevel"/>
    <w:tmpl w:val="DFB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027835">
    <w:abstractNumId w:val="9"/>
  </w:num>
  <w:num w:numId="2" w16cid:durableId="597710851">
    <w:abstractNumId w:val="7"/>
  </w:num>
  <w:num w:numId="3" w16cid:durableId="1898737627">
    <w:abstractNumId w:val="6"/>
  </w:num>
  <w:num w:numId="4" w16cid:durableId="1669363883">
    <w:abstractNumId w:val="5"/>
  </w:num>
  <w:num w:numId="5" w16cid:durableId="1796677843">
    <w:abstractNumId w:val="4"/>
  </w:num>
  <w:num w:numId="6" w16cid:durableId="1119034506">
    <w:abstractNumId w:val="8"/>
  </w:num>
  <w:num w:numId="7" w16cid:durableId="207373874">
    <w:abstractNumId w:val="3"/>
  </w:num>
  <w:num w:numId="8" w16cid:durableId="1827360799">
    <w:abstractNumId w:val="2"/>
  </w:num>
  <w:num w:numId="9" w16cid:durableId="763887929">
    <w:abstractNumId w:val="1"/>
  </w:num>
  <w:num w:numId="10" w16cid:durableId="691154298">
    <w:abstractNumId w:val="0"/>
  </w:num>
  <w:num w:numId="11" w16cid:durableId="158011093">
    <w:abstractNumId w:val="9"/>
    <w:lvlOverride w:ilvl="0">
      <w:startOverride w:val="1"/>
    </w:lvlOverride>
  </w:num>
  <w:num w:numId="12" w16cid:durableId="407701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7D"/>
    <w:rsid w:val="0010037D"/>
    <w:rsid w:val="00337298"/>
    <w:rsid w:val="008613C9"/>
    <w:rsid w:val="009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89DEE"/>
  <w15:chartTrackingRefBased/>
  <w15:docId w15:val="{AF720A3F-8719-2942-82AA-5224687D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ysta/Library/Containers/com.microsoft.Word/Data/Library/Application%20Support/Microsoft/Office/16.0/DTS/en-US%7b213A0427-523C-C740-A665-191FF1402225%7d/%7bAA934DC3-D5DE-814E-A196-7153D81B8F3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E47FDE18AE0445A0A609460662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294A-2D53-1149-9578-F1CA83D04D10}"/>
      </w:docPartPr>
      <w:docPartBody>
        <w:p w:rsidR="00000000" w:rsidRDefault="00000000">
          <w:pPr>
            <w:pStyle w:val="B6E47FDE18AE0445A0A6094606629AC6"/>
          </w:pPr>
          <w:r>
            <w:t>[Title Here, up to 12 Words, on One to Two Lines]</w:t>
          </w:r>
        </w:p>
      </w:docPartBody>
    </w:docPart>
    <w:docPart>
      <w:docPartPr>
        <w:name w:val="F2A657E480A9B84AA804F91E02C7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C77C5-F27D-4C4C-9C35-32605C8FFB2A}"/>
      </w:docPartPr>
      <w:docPartBody>
        <w:p w:rsidR="00000000" w:rsidRDefault="00000000">
          <w:pPr>
            <w:pStyle w:val="F2A657E480A9B84AA804F91E02C73393"/>
          </w:pPr>
          <w:r>
            <w:t>[Title Here, up to 12 Words, on One to Two Lines]</w:t>
          </w:r>
        </w:p>
      </w:docPartBody>
    </w:docPart>
    <w:docPart>
      <w:docPartPr>
        <w:name w:val="885F2F5988C1EE48906B5CE48FA80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5FAB-3447-994E-B22E-9F2D61C3D640}"/>
      </w:docPartPr>
      <w:docPartBody>
        <w:p w:rsidR="00000000" w:rsidRDefault="00000000">
          <w:pPr>
            <w:pStyle w:val="885F2F5988C1EE48906B5CE48FA80B29"/>
          </w:pPr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docPartBody>
    </w:docPart>
    <w:docPart>
      <w:docPartPr>
        <w:name w:val="1C2398BC4A9D4A48ABF635813F0D9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2E37D-D6D2-0D43-B3D8-E910FD0011A3}"/>
      </w:docPartPr>
      <w:docPartBody>
        <w:p w:rsidR="00000000" w:rsidRDefault="00000000">
          <w:pPr>
            <w:pStyle w:val="1C2398BC4A9D4A48ABF635813F0D99F0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2CC191CB3A387343919B8EDED87A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84249-FE43-7745-89C9-6A1C1AD7DD61}"/>
      </w:docPartPr>
      <w:docPartBody>
        <w:p w:rsidR="00000000" w:rsidRDefault="00000000">
          <w:pPr>
            <w:pStyle w:val="2CC191CB3A387343919B8EDED87A840F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25"/>
    <w:rsid w:val="00D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E47FDE18AE0445A0A6094606629AC6">
    <w:name w:val="B6E47FDE18AE0445A0A6094606629AC6"/>
  </w:style>
  <w:style w:type="paragraph" w:customStyle="1" w:styleId="E449DA354F61984AB723550143122DCF">
    <w:name w:val="E449DA354F61984AB723550143122DCF"/>
  </w:style>
  <w:style w:type="paragraph" w:customStyle="1" w:styleId="F08C1C18F24CBC4E9CF0DFAFE13B2FE8">
    <w:name w:val="F08C1C18F24CBC4E9CF0DFAFE13B2FE8"/>
  </w:style>
  <w:style w:type="paragraph" w:customStyle="1" w:styleId="AC41DBBA80BD954398CBD4B3C5210369">
    <w:name w:val="AC41DBBA80BD954398CBD4B3C521036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D91755F3AB254C4C9928030B69C9913B">
    <w:name w:val="D91755F3AB254C4C9928030B69C9913B"/>
  </w:style>
  <w:style w:type="paragraph" w:customStyle="1" w:styleId="082A70463A06CA4CAD5A116F435B93A2">
    <w:name w:val="082A70463A06CA4CAD5A116F435B93A2"/>
  </w:style>
  <w:style w:type="paragraph" w:customStyle="1" w:styleId="F2A657E480A9B84AA804F91E02C73393">
    <w:name w:val="F2A657E480A9B84AA804F91E02C73393"/>
  </w:style>
  <w:style w:type="paragraph" w:customStyle="1" w:styleId="885F2F5988C1EE48906B5CE48FA80B29">
    <w:name w:val="885F2F5988C1EE48906B5CE48FA80B29"/>
  </w:style>
  <w:style w:type="paragraph" w:customStyle="1" w:styleId="46D43AB1110C734EB431ABA3D0D47C63">
    <w:name w:val="46D43AB1110C734EB431ABA3D0D47C63"/>
  </w:style>
  <w:style w:type="paragraph" w:customStyle="1" w:styleId="69CE0BF182EFF247A98D2FB68399F0BB">
    <w:name w:val="69CE0BF182EFF247A98D2FB68399F0BB"/>
  </w:style>
  <w:style w:type="paragraph" w:customStyle="1" w:styleId="9211FCA66D073A4B8FE6C7F7F26995BE">
    <w:name w:val="9211FCA66D073A4B8FE6C7F7F26995BE"/>
  </w:style>
  <w:style w:type="paragraph" w:customStyle="1" w:styleId="CE6003FB16417F4288FB7D8A2E1DA73A">
    <w:name w:val="CE6003FB16417F4288FB7D8A2E1DA73A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customStyle="1" w:styleId="403431D058FDDE43A43839A3DFB945E4">
    <w:name w:val="403431D058FDDE43A43839A3DFB945E4"/>
  </w:style>
  <w:style w:type="paragraph" w:customStyle="1" w:styleId="C00948C38CA7744E8FE0EECF9E6B5D1B">
    <w:name w:val="C00948C38CA7744E8FE0EECF9E6B5D1B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customStyle="1" w:styleId="6498CC27CC53D14386CEB63A27A2B5B3">
    <w:name w:val="6498CC27CC53D14386CEB63A27A2B5B3"/>
  </w:style>
  <w:style w:type="paragraph" w:customStyle="1" w:styleId="3D8002A2B9F1E846BC4F385782252E91">
    <w:name w:val="3D8002A2B9F1E846BC4F385782252E91"/>
  </w:style>
  <w:style w:type="paragraph" w:customStyle="1" w:styleId="5609E491A164A744BD5B98C08CD0547F">
    <w:name w:val="5609E491A164A744BD5B98C08CD0547F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customStyle="1" w:styleId="29A00A36D3B46746BBF2C8E047D2178A">
    <w:name w:val="29A00A36D3B46746BBF2C8E047D2178A"/>
  </w:style>
  <w:style w:type="paragraph" w:customStyle="1" w:styleId="D5AC5742FE64F345AD7AFB3E96375E3B">
    <w:name w:val="D5AC5742FE64F345AD7AFB3E96375E3B"/>
  </w:style>
  <w:style w:type="paragraph" w:customStyle="1" w:styleId="46FD81FAFCB23F4DA2D1494D8140AE69">
    <w:name w:val="46FD81FAFCB23F4DA2D1494D8140AE69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CEDF70ADDAFB82428317C04460896E23">
    <w:name w:val="CEDF70ADDAFB82428317C04460896E23"/>
  </w:style>
  <w:style w:type="paragraph" w:customStyle="1" w:styleId="AF9BE2A89BA5F14EAC82598A45CA523A">
    <w:name w:val="AF9BE2A89BA5F14EAC82598A45CA523A"/>
  </w:style>
  <w:style w:type="paragraph" w:customStyle="1" w:styleId="DF8298A495373543A06533491D9A0D19">
    <w:name w:val="DF8298A495373543A06533491D9A0D19"/>
  </w:style>
  <w:style w:type="paragraph" w:customStyle="1" w:styleId="1C2398BC4A9D4A48ABF635813F0D99F0">
    <w:name w:val="1C2398BC4A9D4A48ABF635813F0D99F0"/>
  </w:style>
  <w:style w:type="paragraph" w:customStyle="1" w:styleId="2CC191CB3A387343919B8EDED87A840F">
    <w:name w:val="2CC191CB3A387343919B8EDED87A8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Krysta’s Project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Racetrack Course Project Report</dc:title>
  <dc:subject/>
  <dc:creator>Microsoft Office User</dc:creator>
  <cp:keywords/>
  <dc:description/>
  <cp:lastModifiedBy>PARKER, KRYSTA</cp:lastModifiedBy>
  <cp:revision>1</cp:revision>
  <dcterms:created xsi:type="dcterms:W3CDTF">2023-04-23T21:55:00Z</dcterms:created>
  <dcterms:modified xsi:type="dcterms:W3CDTF">2023-04-23T22:07:00Z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